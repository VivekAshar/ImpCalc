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6AF42299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FE6EF7">
                              <w:rPr>
                                <w:rFonts w:ascii="Arial" w:hAnsi="Arial" w:cs="Arial"/>
                                <w:sz w:val="56"/>
                              </w:rPr>
                              <w:t>Impedance Calculator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6AF42299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FE6EF7">
                        <w:rPr>
                          <w:rFonts w:ascii="Arial" w:hAnsi="Arial" w:cs="Arial"/>
                          <w:sz w:val="56"/>
                        </w:rPr>
                        <w:t>Impedance Calculator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4386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1E10D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1177554" w:rsidR="002979C3" w:rsidRPr="00404B4F" w:rsidRDefault="00FE6EF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1a</w:t>
            </w:r>
          </w:p>
        </w:tc>
        <w:tc>
          <w:tcPr>
            <w:tcW w:w="518" w:type="pct"/>
            <w:vAlign w:val="center"/>
          </w:tcPr>
          <w:p w14:paraId="48DC9A5A" w14:textId="01B51EFC" w:rsidR="002979C3" w:rsidRPr="00B96BE2" w:rsidRDefault="00FE6EF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17/04/2021</w:t>
            </w:r>
          </w:p>
        </w:tc>
        <w:tc>
          <w:tcPr>
            <w:tcW w:w="863" w:type="pct"/>
            <w:vAlign w:val="center"/>
          </w:tcPr>
          <w:p w14:paraId="48DC9A5B" w14:textId="32AC5567" w:rsidR="001B4CE7" w:rsidRPr="007B3ACD" w:rsidRDefault="00FE6EF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Adithya </w:t>
            </w:r>
            <w:r w:rsidR="00041D0B">
              <w:rPr>
                <w:rFonts w:cs="Arial"/>
              </w:rPr>
              <w:t>Vamsi (</w:t>
            </w:r>
            <w:r>
              <w:rPr>
                <w:rFonts w:cs="Arial"/>
              </w:rPr>
              <w:t>256174)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D1B4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6F8CC" w14:textId="77777777" w:rsidR="006D1B4D" w:rsidRDefault="006D1B4D" w:rsidP="006A582B">
      <w:r>
        <w:separator/>
      </w:r>
    </w:p>
  </w:endnote>
  <w:endnote w:type="continuationSeparator" w:id="0">
    <w:p w14:paraId="497D5F09" w14:textId="77777777" w:rsidR="006D1B4D" w:rsidRDefault="006D1B4D" w:rsidP="006A582B">
      <w:r>
        <w:continuationSeparator/>
      </w:r>
    </w:p>
  </w:endnote>
  <w:endnote w:type="continuationNotice" w:id="1">
    <w:p w14:paraId="2E4A02C0" w14:textId="77777777" w:rsidR="006D1B4D" w:rsidRDefault="006D1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0611" w14:textId="77777777" w:rsidR="006D1B4D" w:rsidRDefault="006D1B4D" w:rsidP="006A582B">
      <w:r>
        <w:separator/>
      </w:r>
    </w:p>
  </w:footnote>
  <w:footnote w:type="continuationSeparator" w:id="0">
    <w:p w14:paraId="2808C55F" w14:textId="77777777" w:rsidR="006D1B4D" w:rsidRDefault="006D1B4D" w:rsidP="006A582B">
      <w:r>
        <w:continuationSeparator/>
      </w:r>
    </w:p>
  </w:footnote>
  <w:footnote w:type="continuationNotice" w:id="1">
    <w:p w14:paraId="59755CCD" w14:textId="77777777" w:rsidR="006D1B4D" w:rsidRDefault="006D1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D0B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1B4D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6EF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Adithya Vamsi</cp:lastModifiedBy>
  <cp:revision>23</cp:revision>
  <cp:lastPrinted>2014-03-29T07:34:00Z</cp:lastPrinted>
  <dcterms:created xsi:type="dcterms:W3CDTF">2020-05-13T03:02:00Z</dcterms:created>
  <dcterms:modified xsi:type="dcterms:W3CDTF">2021-04-15T19:22:00Z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